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  <w:sz w:val="72"/>
          <w:szCs w:val="72"/>
        </w:rPr>
        <w:alias w:val="标题"/>
        <w:tag w:val=""/>
        <w:id w:val="-1724281015"/>
        <w:placeholder>
          <w:docPart w:val="A3AEFDE6F2F24E7F9F1F20583F630E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643CD" w:rsidRPr="005702C2" w:rsidRDefault="003B54E0" w:rsidP="005702C2">
          <w:pPr>
            <w:ind w:firstLineChars="0" w:firstLine="0"/>
            <w:jc w:val="center"/>
            <w:rPr>
              <w:sz w:val="72"/>
              <w:szCs w:val="72"/>
            </w:rPr>
          </w:pPr>
          <w:r>
            <w:rPr>
              <w:rFonts w:hint="eastAsia"/>
              <w:sz w:val="72"/>
              <w:szCs w:val="72"/>
            </w:rPr>
            <w:t>Android</w:t>
          </w:r>
          <w:r>
            <w:rPr>
              <w:rFonts w:hint="eastAsia"/>
              <w:sz w:val="72"/>
              <w:szCs w:val="72"/>
            </w:rPr>
            <w:t>指纹识别</w:t>
          </w:r>
        </w:p>
      </w:sdtContent>
    </w:sdt>
    <w:p w:rsidR="005702C2" w:rsidRDefault="005702C2" w:rsidP="005702C2">
      <w:pPr>
        <w:ind w:firstLineChars="0" w:firstLine="0"/>
      </w:pPr>
    </w:p>
    <w:p w:rsidR="005702C2" w:rsidRDefault="005702C2" w:rsidP="005702C2">
      <w:pPr>
        <w:ind w:firstLineChars="0" w:firstLine="0"/>
      </w:pPr>
    </w:p>
    <w:p w:rsidR="005702C2" w:rsidRDefault="005702C2" w:rsidP="005702C2">
      <w:pPr>
        <w:ind w:firstLineChars="0" w:firstLine="0"/>
      </w:pPr>
    </w:p>
    <w:p w:rsidR="005702C2" w:rsidRPr="0059544B" w:rsidRDefault="0059544B" w:rsidP="0059544B">
      <w:pPr>
        <w:ind w:firstLineChars="0" w:firstLine="0"/>
        <w:jc w:val="right"/>
        <w:rPr>
          <w:i/>
          <w:szCs w:val="21"/>
        </w:rPr>
      </w:pPr>
      <w:r w:rsidRPr="0059544B">
        <w:rPr>
          <w:rFonts w:hint="eastAsia"/>
          <w:i/>
          <w:szCs w:val="21"/>
        </w:rPr>
        <w:t>Author:</w:t>
      </w:r>
      <w:r w:rsidRPr="0059544B">
        <w:rPr>
          <w:i/>
          <w:szCs w:val="21"/>
        </w:rPr>
        <w:t xml:space="preserve"> </w:t>
      </w:r>
      <w:sdt>
        <w:sdtPr>
          <w:rPr>
            <w:rFonts w:hint="eastAsia"/>
            <w:i/>
            <w:szCs w:val="21"/>
          </w:rPr>
          <w:alias w:val="作者"/>
          <w:tag w:val=""/>
          <w:id w:val="261193408"/>
          <w:placeholder>
            <w:docPart w:val="77A9C0BC115F49B3A6808179E3B60C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54E0">
            <w:rPr>
              <w:rFonts w:hint="eastAsia"/>
              <w:i/>
              <w:szCs w:val="21"/>
            </w:rPr>
            <w:t>Cyril Chen</w:t>
          </w:r>
        </w:sdtContent>
      </w:sdt>
    </w:p>
    <w:p w:rsidR="005702C2" w:rsidRPr="0059544B" w:rsidRDefault="0059544B" w:rsidP="0059544B">
      <w:pPr>
        <w:wordWrap w:val="0"/>
        <w:ind w:firstLineChars="0" w:firstLine="0"/>
        <w:jc w:val="right"/>
        <w:rPr>
          <w:i/>
          <w:szCs w:val="21"/>
        </w:rPr>
      </w:pPr>
      <w:r w:rsidRPr="0059544B">
        <w:rPr>
          <w:rFonts w:hint="eastAsia"/>
          <w:i/>
          <w:szCs w:val="21"/>
        </w:rPr>
        <w:t>Version:</w:t>
      </w:r>
      <w:r w:rsidRPr="0059544B">
        <w:rPr>
          <w:i/>
          <w:szCs w:val="21"/>
        </w:rPr>
        <w:t xml:space="preserve"> </w:t>
      </w:r>
      <w:sdt>
        <w:sdtPr>
          <w:rPr>
            <w:i/>
            <w:szCs w:val="21"/>
          </w:rPr>
          <w:alias w:val="状态"/>
          <w:tag w:val=""/>
          <w:id w:val="1875492564"/>
          <w:placeholder>
            <w:docPart w:val="A146B2A7D327482DB29537EDA1BB5527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EB11BE">
            <w:rPr>
              <w:i/>
              <w:szCs w:val="21"/>
            </w:rPr>
            <w:t>V1.0</w:t>
          </w:r>
        </w:sdtContent>
      </w:sdt>
    </w:p>
    <w:p w:rsidR="00FE0154" w:rsidRDefault="00FE0154" w:rsidP="0068363E">
      <w:pPr>
        <w:ind w:firstLine="420"/>
      </w:pPr>
    </w:p>
    <w:p w:rsidR="00FE0154" w:rsidRDefault="00FE0154">
      <w:pPr>
        <w:ind w:firstLine="420"/>
        <w:sectPr w:rsidR="00FE0154" w:rsidSect="005702C2">
          <w:headerReference w:type="even" r:id="rId8"/>
          <w:headerReference w:type="default" r:id="rId9"/>
          <w:pgSz w:w="11906" w:h="16838" w:code="9"/>
          <w:pgMar w:top="1418" w:right="1134" w:bottom="1134" w:left="1418" w:header="851" w:footer="851" w:gutter="0"/>
          <w:cols w:space="720"/>
          <w:vAlign w:val="center"/>
          <w:titlePg/>
          <w:docGrid w:linePitch="360"/>
        </w:sectPr>
      </w:pPr>
    </w:p>
    <w:p w:rsidR="00225FC9" w:rsidRPr="001A20C6" w:rsidRDefault="00225FC9" w:rsidP="001218FC">
      <w:pPr>
        <w:ind w:firstLineChars="0" w:firstLine="0"/>
        <w:rPr>
          <w:b/>
          <w:sz w:val="52"/>
          <w:szCs w:val="52"/>
          <w:u w:val="single"/>
        </w:rPr>
      </w:pPr>
      <w:bookmarkStart w:id="0" w:name="_Toc427655751"/>
      <w:r w:rsidRPr="001A20C6">
        <w:rPr>
          <w:b/>
          <w:sz w:val="52"/>
          <w:szCs w:val="52"/>
          <w:u w:val="single"/>
        </w:rPr>
        <w:lastRenderedPageBreak/>
        <w:t>Revision History</w:t>
      </w:r>
      <w:bookmarkEnd w:id="0"/>
    </w:p>
    <w:p w:rsidR="001218FC" w:rsidRPr="001218FC" w:rsidRDefault="001218FC" w:rsidP="001218FC">
      <w:pPr>
        <w:ind w:firstLineChars="0" w:firstLine="0"/>
      </w:pPr>
    </w:p>
    <w:tbl>
      <w:tblPr>
        <w:tblStyle w:val="a9"/>
        <w:tblW w:w="10435" w:type="dxa"/>
        <w:jc w:val="center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942"/>
        <w:gridCol w:w="2880"/>
      </w:tblGrid>
      <w:tr w:rsidR="00225FC9" w:rsidTr="0094788F">
        <w:trPr>
          <w:jc w:val="center"/>
        </w:trPr>
        <w:tc>
          <w:tcPr>
            <w:tcW w:w="1871" w:type="dxa"/>
            <w:vAlign w:val="center"/>
          </w:tcPr>
          <w:p w:rsidR="00225FC9" w:rsidRDefault="00225FC9" w:rsidP="0094788F">
            <w:pPr>
              <w:ind w:firstLineChars="0" w:firstLine="0"/>
              <w:jc w:val="center"/>
            </w:pPr>
            <w:r>
              <w:rPr>
                <w:rFonts w:hint="eastAsia"/>
              </w:rPr>
              <w:t>Re</w:t>
            </w:r>
            <w:r>
              <w:t>vision</w:t>
            </w:r>
          </w:p>
        </w:tc>
        <w:tc>
          <w:tcPr>
            <w:tcW w:w="1871" w:type="dxa"/>
            <w:vAlign w:val="center"/>
          </w:tcPr>
          <w:p w:rsidR="00225FC9" w:rsidRDefault="00225FC9" w:rsidP="0017785D">
            <w:pPr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871" w:type="dxa"/>
            <w:vAlign w:val="center"/>
          </w:tcPr>
          <w:p w:rsidR="00225FC9" w:rsidRDefault="00225FC9" w:rsidP="0094788F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942" w:type="dxa"/>
          </w:tcPr>
          <w:p w:rsidR="00225FC9" w:rsidRDefault="00225FC9" w:rsidP="0094788F">
            <w:pPr>
              <w:ind w:firstLineChars="0" w:firstLine="0"/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2880" w:type="dxa"/>
            <w:vAlign w:val="center"/>
          </w:tcPr>
          <w:p w:rsidR="00225FC9" w:rsidRDefault="00225FC9" w:rsidP="0094788F">
            <w:pPr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225FC9" w:rsidTr="0094788F">
        <w:trPr>
          <w:jc w:val="center"/>
        </w:trPr>
        <w:tc>
          <w:tcPr>
            <w:tcW w:w="1871" w:type="dxa"/>
            <w:vAlign w:val="center"/>
          </w:tcPr>
          <w:p w:rsidR="00225FC9" w:rsidRDefault="00225FC9" w:rsidP="0094788F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AUTONUM  \* ROMAN </w:instrText>
            </w:r>
            <w:r>
              <w:fldChar w:fldCharType="end"/>
            </w:r>
          </w:p>
        </w:tc>
        <w:tc>
          <w:tcPr>
            <w:tcW w:w="1871" w:type="dxa"/>
            <w:vAlign w:val="center"/>
          </w:tcPr>
          <w:p w:rsidR="00225FC9" w:rsidRPr="00723B09" w:rsidRDefault="00F37111" w:rsidP="0094788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2017/5/22</w:t>
            </w:r>
          </w:p>
        </w:tc>
        <w:sdt>
          <w:sdtPr>
            <w:alias w:val="作者"/>
            <w:tag w:val=""/>
            <w:id w:val="-282351472"/>
            <w:placeholder>
              <w:docPart w:val="3C422FA497284BDBB490B344E72D1A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71" w:type="dxa"/>
                <w:vAlign w:val="center"/>
              </w:tcPr>
              <w:p w:rsidR="00225FC9" w:rsidRDefault="003B54E0" w:rsidP="0094788F">
                <w:pPr>
                  <w:ind w:firstLineChars="0" w:firstLine="0"/>
                  <w:jc w:val="center"/>
                </w:pPr>
                <w:r>
                  <w:t>Cyril Chen</w:t>
                </w:r>
              </w:p>
            </w:tc>
          </w:sdtContent>
        </w:sdt>
        <w:tc>
          <w:tcPr>
            <w:tcW w:w="1942" w:type="dxa"/>
          </w:tcPr>
          <w:p w:rsidR="00225FC9" w:rsidRPr="00421C0C" w:rsidRDefault="00F37111" w:rsidP="0094788F">
            <w:pPr>
              <w:ind w:firstLineChars="0" w:firstLine="0"/>
              <w:jc w:val="center"/>
              <w:rPr>
                <w:i/>
              </w:rPr>
            </w:pPr>
            <w:r>
              <w:rPr>
                <w:i/>
              </w:rPr>
              <w:t>V1.0</w:t>
            </w:r>
          </w:p>
        </w:tc>
        <w:tc>
          <w:tcPr>
            <w:tcW w:w="2880" w:type="dxa"/>
            <w:vAlign w:val="center"/>
          </w:tcPr>
          <w:p w:rsidR="00225FC9" w:rsidRDefault="00A94457" w:rsidP="0094788F">
            <w:pPr>
              <w:ind w:firstLineChars="0" w:firstLine="0"/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 w:rsidR="00D41BE4" w:rsidRDefault="00D41BE4" w:rsidP="003001A6">
      <w:pPr>
        <w:ind w:firstLineChars="0" w:firstLine="0"/>
        <w:sectPr w:rsidR="00D41BE4" w:rsidSect="00EE4326">
          <w:pgSz w:w="11906" w:h="16838" w:code="9"/>
          <w:pgMar w:top="1418" w:right="1134" w:bottom="1134" w:left="1418" w:header="851" w:footer="851" w:gutter="0"/>
          <w:cols w:space="720"/>
          <w:titlePg/>
          <w:docGrid w:linePitch="360"/>
        </w:sectPr>
      </w:pPr>
    </w:p>
    <w:p w:rsidR="001A20C6" w:rsidRPr="001A20C6" w:rsidRDefault="001A20C6" w:rsidP="001A20C6">
      <w:pPr>
        <w:ind w:firstLineChars="0" w:firstLine="0"/>
        <w:jc w:val="center"/>
        <w:rPr>
          <w:b/>
          <w:sz w:val="52"/>
          <w:szCs w:val="52"/>
        </w:rPr>
      </w:pPr>
      <w:r w:rsidRPr="001A20C6">
        <w:rPr>
          <w:rFonts w:hint="eastAsia"/>
          <w:b/>
          <w:sz w:val="52"/>
          <w:szCs w:val="52"/>
        </w:rPr>
        <w:lastRenderedPageBreak/>
        <w:t>Contents</w:t>
      </w:r>
    </w:p>
    <w:p w:rsidR="001A20C6" w:rsidRDefault="001A20C6" w:rsidP="001A20C6">
      <w:pPr>
        <w:ind w:firstLineChars="0" w:firstLine="0"/>
      </w:pPr>
    </w:p>
    <w:p w:rsidR="007C45BD" w:rsidRDefault="007C45BD" w:rsidP="001A20C6">
      <w:pPr>
        <w:ind w:firstLineChars="0" w:firstLine="0"/>
        <w:rPr>
          <w:rFonts w:hint="eastAsia"/>
        </w:rPr>
      </w:pPr>
    </w:p>
    <w:p w:rsidR="00450033" w:rsidRDefault="00450033" w:rsidP="001A20C6">
      <w:pPr>
        <w:ind w:firstLineChars="0" w:firstLine="0"/>
        <w:sectPr w:rsidR="00450033" w:rsidSect="00EE4326">
          <w:pgSz w:w="11906" w:h="16838" w:code="9"/>
          <w:pgMar w:top="1418" w:right="1134" w:bottom="1134" w:left="1418" w:header="851" w:footer="851" w:gutter="0"/>
          <w:cols w:space="720"/>
          <w:titlePg/>
          <w:docGrid w:linePitch="360"/>
        </w:sectPr>
      </w:pPr>
    </w:p>
    <w:p w:rsidR="001A20C6" w:rsidRDefault="007F2769" w:rsidP="00D64D6B">
      <w:pPr>
        <w:pStyle w:val="1"/>
      </w:pPr>
      <w:r>
        <w:rPr>
          <w:rFonts w:hint="eastAsia"/>
        </w:rPr>
        <w:lastRenderedPageBreak/>
        <w:t>Android</w:t>
      </w:r>
      <w:r>
        <w:rPr>
          <w:rFonts w:hint="eastAsia"/>
        </w:rPr>
        <w:t>的认证</w:t>
      </w:r>
      <w:bookmarkStart w:id="1" w:name="_GoBack"/>
      <w:bookmarkEnd w:id="1"/>
      <w:r>
        <w:rPr>
          <w:rFonts w:hint="eastAsia"/>
        </w:rPr>
        <w:t>机制</w:t>
      </w:r>
    </w:p>
    <w:p w:rsidR="007F2769" w:rsidRPr="00D64D6B" w:rsidRDefault="0048372C" w:rsidP="00612F79">
      <w:pPr>
        <w:pStyle w:val="2"/>
        <w:numPr>
          <w:ilvl w:val="1"/>
          <w:numId w:val="2"/>
        </w:numPr>
      </w:pPr>
      <w:r w:rsidRPr="00D64D6B">
        <w:rPr>
          <w:rFonts w:hint="eastAsia"/>
        </w:rPr>
        <w:t>概述</w:t>
      </w:r>
    </w:p>
    <w:p w:rsidR="0048372C" w:rsidRPr="00D64D6B" w:rsidRDefault="0048372C" w:rsidP="00612F79">
      <w:pPr>
        <w:pStyle w:val="2"/>
        <w:numPr>
          <w:ilvl w:val="1"/>
          <w:numId w:val="2"/>
        </w:numPr>
      </w:pPr>
      <w:r w:rsidRPr="00D64D6B">
        <w:t>框架</w:t>
      </w:r>
    </w:p>
    <w:p w:rsidR="0048372C" w:rsidRPr="00D64D6B" w:rsidRDefault="0048372C" w:rsidP="00612F79">
      <w:pPr>
        <w:pStyle w:val="2"/>
        <w:numPr>
          <w:ilvl w:val="1"/>
          <w:numId w:val="2"/>
        </w:numPr>
      </w:pPr>
      <w:r w:rsidRPr="00D64D6B">
        <w:t>Token</w:t>
      </w:r>
      <w:r w:rsidR="0001791F" w:rsidRPr="00D64D6B">
        <w:t>格式</w:t>
      </w:r>
    </w:p>
    <w:sectPr w:rsidR="0048372C" w:rsidRPr="00D64D6B" w:rsidSect="00EE4326">
      <w:pgSz w:w="11906" w:h="16838" w:code="9"/>
      <w:pgMar w:top="1418" w:right="1134" w:bottom="1134" w:left="1418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BF" w:rsidRDefault="002332BF" w:rsidP="00EE4326">
      <w:pPr>
        <w:ind w:firstLine="420"/>
      </w:pPr>
      <w:r>
        <w:separator/>
      </w:r>
    </w:p>
  </w:endnote>
  <w:endnote w:type="continuationSeparator" w:id="0">
    <w:p w:rsidR="002332BF" w:rsidRDefault="002332BF" w:rsidP="00EE432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  <w:embedRegular r:id="rId1" w:fontKey="{C64782BF-5083-417F-A6AA-A513A451551A}"/>
    <w:embedBold r:id="rId2" w:fontKey="{E5B69162-85BE-4CBF-9096-957D573B1A48}"/>
    <w:embedItalic r:id="rId3" w:fontKey="{FEA35CB0-F6EA-4E15-BB56-7542C9EE7525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BED4E07D-F8CC-4357-8F1C-4576CEF9D4B1}"/>
    <w:embedBold r:id="rId5" w:subsetted="1" w:fontKey="{99D49C35-DAC0-41E9-8273-C6E1C6F72E2F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  <w:embedBold r:id="rId6" w:subsetted="1" w:fontKey="{46F468E5-A256-4CD9-9F2D-4A177A33C7E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7" w:subsetted="1" w:fontKey="{1B814227-04A7-434A-A950-EF0084DD69A6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BF" w:rsidRDefault="002332BF" w:rsidP="00EE4326">
      <w:pPr>
        <w:ind w:firstLine="420"/>
      </w:pPr>
      <w:r>
        <w:separator/>
      </w:r>
    </w:p>
  </w:footnote>
  <w:footnote w:type="continuationSeparator" w:id="0">
    <w:p w:rsidR="002332BF" w:rsidRDefault="002332BF" w:rsidP="00EE432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38A7"/>
    <w:multiLevelType w:val="multilevel"/>
    <w:tmpl w:val="4CAE42B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B9E024F"/>
    <w:multiLevelType w:val="multilevel"/>
    <w:tmpl w:val="926C9E2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evenAndOddHeaders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E0"/>
    <w:rsid w:val="0001791F"/>
    <w:rsid w:val="00042FBF"/>
    <w:rsid w:val="00077AAE"/>
    <w:rsid w:val="000C7B85"/>
    <w:rsid w:val="00105B8A"/>
    <w:rsid w:val="001218FC"/>
    <w:rsid w:val="0017785D"/>
    <w:rsid w:val="001A20C6"/>
    <w:rsid w:val="00225FC9"/>
    <w:rsid w:val="002332BF"/>
    <w:rsid w:val="002B32AC"/>
    <w:rsid w:val="002B5E25"/>
    <w:rsid w:val="003001A6"/>
    <w:rsid w:val="00320A65"/>
    <w:rsid w:val="003B54E0"/>
    <w:rsid w:val="00434BAA"/>
    <w:rsid w:val="00450033"/>
    <w:rsid w:val="0048372C"/>
    <w:rsid w:val="004C09EE"/>
    <w:rsid w:val="005702C2"/>
    <w:rsid w:val="0059544B"/>
    <w:rsid w:val="005B4AEF"/>
    <w:rsid w:val="005E531B"/>
    <w:rsid w:val="00612F79"/>
    <w:rsid w:val="0062680E"/>
    <w:rsid w:val="0064693E"/>
    <w:rsid w:val="0068363E"/>
    <w:rsid w:val="006F18E5"/>
    <w:rsid w:val="007C45BD"/>
    <w:rsid w:val="007D4CD9"/>
    <w:rsid w:val="007F2769"/>
    <w:rsid w:val="007F7071"/>
    <w:rsid w:val="008B59BF"/>
    <w:rsid w:val="009A0074"/>
    <w:rsid w:val="00A1754D"/>
    <w:rsid w:val="00A94457"/>
    <w:rsid w:val="00B25C35"/>
    <w:rsid w:val="00B724B6"/>
    <w:rsid w:val="00C42F8A"/>
    <w:rsid w:val="00D41BE4"/>
    <w:rsid w:val="00D643CD"/>
    <w:rsid w:val="00D64D6B"/>
    <w:rsid w:val="00DE7B77"/>
    <w:rsid w:val="00E02312"/>
    <w:rsid w:val="00E056F5"/>
    <w:rsid w:val="00E132D8"/>
    <w:rsid w:val="00E822A1"/>
    <w:rsid w:val="00EB11BE"/>
    <w:rsid w:val="00EE4326"/>
    <w:rsid w:val="00F04F7A"/>
    <w:rsid w:val="00F37111"/>
    <w:rsid w:val="00FC29C2"/>
    <w:rsid w:val="00FE0154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CD346"/>
  <w14:defaultImageDpi w14:val="330"/>
  <w15:chartTrackingRefBased/>
  <w15:docId w15:val="{11F586FB-4CAA-4580-AD76-065E76BF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9EE"/>
    <w:pPr>
      <w:spacing w:after="0" w:line="240" w:lineRule="auto"/>
      <w:ind w:firstLineChars="200" w:firstLine="200"/>
      <w:contextualSpacing/>
    </w:pPr>
    <w:rPr>
      <w:rFonts w:ascii="Source Code Pro" w:eastAsia="仿宋" w:hAnsi="Source Code Pro"/>
      <w:sz w:val="21"/>
    </w:rPr>
  </w:style>
  <w:style w:type="paragraph" w:styleId="1">
    <w:name w:val="heading 1"/>
    <w:basedOn w:val="a"/>
    <w:next w:val="a"/>
    <w:link w:val="10"/>
    <w:uiPriority w:val="9"/>
    <w:qFormat/>
    <w:rsid w:val="00D64D6B"/>
    <w:pPr>
      <w:keepNext/>
      <w:keepLines/>
      <w:numPr>
        <w:numId w:val="1"/>
      </w:numPr>
      <w:wordWrap w:val="0"/>
      <w:topLinePunct/>
      <w:spacing w:before="340" w:after="340" w:line="480" w:lineRule="auto"/>
      <w:ind w:firstLineChars="0"/>
      <w:jc w:val="center"/>
      <w:textAlignment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D6B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3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4D6B"/>
    <w:rPr>
      <w:rFonts w:ascii="Source Code Pro" w:eastAsia="仿宋" w:hAnsi="Source Code Pro"/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5702C2"/>
    <w:rPr>
      <w:color w:val="808080"/>
    </w:rPr>
  </w:style>
  <w:style w:type="paragraph" w:customStyle="1" w:styleId="a8">
    <w:name w:val="无样式"/>
    <w:link w:val="Char"/>
    <w:rsid w:val="00225FC9"/>
    <w:pPr>
      <w:spacing w:after="0" w:line="240" w:lineRule="auto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Char">
    <w:name w:val="无样式 Char"/>
    <w:basedOn w:val="a0"/>
    <w:link w:val="a8"/>
    <w:rsid w:val="00225FC9"/>
    <w:rPr>
      <w:rFonts w:ascii="Times New Roman" w:eastAsia="宋体" w:hAnsi="Times New Roman"/>
      <w:kern w:val="2"/>
      <w:sz w:val="21"/>
    </w:rPr>
  </w:style>
  <w:style w:type="table" w:styleId="a9">
    <w:name w:val="Table Grid"/>
    <w:basedOn w:val="a1"/>
    <w:uiPriority w:val="39"/>
    <w:rsid w:val="00225FC9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64D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chNote\TechNote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AEFDE6F2F24E7F9F1F20583F630E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44A1FC-CFDF-494D-8A76-273AB389D7B6}"/>
      </w:docPartPr>
      <w:docPartBody>
        <w:p w:rsidR="00213083" w:rsidRDefault="00210625">
          <w:pPr>
            <w:pStyle w:val="A3AEFDE6F2F24E7F9F1F20583F630ECA"/>
          </w:pPr>
          <w:r w:rsidRPr="00303E6B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77A9C0BC115F49B3A6808179E3B60C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71162-42DB-4B6E-BE91-0D4B3BDE0C4B}"/>
      </w:docPartPr>
      <w:docPartBody>
        <w:p w:rsidR="00213083" w:rsidRDefault="00210625">
          <w:pPr>
            <w:pStyle w:val="77A9C0BC115F49B3A6808179E3B60C18"/>
          </w:pPr>
          <w:r w:rsidRPr="00303E6B">
            <w:rPr>
              <w:rStyle w:val="a3"/>
              <w:rFonts w:hint="eastAsia"/>
            </w:rPr>
            <w:t>[作者]</w:t>
          </w:r>
        </w:p>
      </w:docPartBody>
    </w:docPart>
    <w:docPart>
      <w:docPartPr>
        <w:name w:val="A146B2A7D327482DB29537EDA1BB55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18CA7B-F6B6-4CAC-A5A3-BFC7DE24E172}"/>
      </w:docPartPr>
      <w:docPartBody>
        <w:p w:rsidR="00213083" w:rsidRDefault="00210625">
          <w:pPr>
            <w:pStyle w:val="A146B2A7D327482DB29537EDA1BB5527"/>
          </w:pPr>
          <w:r w:rsidRPr="00303E6B">
            <w:rPr>
              <w:rStyle w:val="a3"/>
              <w:rFonts w:hint="eastAsia"/>
            </w:rPr>
            <w:t>[状态]</w:t>
          </w:r>
        </w:p>
      </w:docPartBody>
    </w:docPart>
    <w:docPart>
      <w:docPartPr>
        <w:name w:val="3C422FA497284BDBB490B344E72D1A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F609E5-AF82-4F2F-BFA2-0AFBBF641FD1}"/>
      </w:docPartPr>
      <w:docPartBody>
        <w:p w:rsidR="00213083" w:rsidRDefault="00210625">
          <w:pPr>
            <w:pStyle w:val="3C422FA497284BDBB490B344E72D1A0C"/>
          </w:pPr>
          <w:r w:rsidRPr="005016BA">
            <w:rPr>
              <w:rStyle w:val="a3"/>
              <w:rFonts w:hint="eastAsia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5"/>
    <w:rsid w:val="00210625"/>
    <w:rsid w:val="00213083"/>
    <w:rsid w:val="00F2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3AEFDE6F2F24E7F9F1F20583F630ECA">
    <w:name w:val="A3AEFDE6F2F24E7F9F1F20583F630ECA"/>
    <w:pPr>
      <w:widowControl w:val="0"/>
      <w:jc w:val="both"/>
    </w:pPr>
  </w:style>
  <w:style w:type="paragraph" w:customStyle="1" w:styleId="77A9C0BC115F49B3A6808179E3B60C18">
    <w:name w:val="77A9C0BC115F49B3A6808179E3B60C18"/>
    <w:pPr>
      <w:widowControl w:val="0"/>
      <w:jc w:val="both"/>
    </w:pPr>
  </w:style>
  <w:style w:type="paragraph" w:customStyle="1" w:styleId="A146B2A7D327482DB29537EDA1BB5527">
    <w:name w:val="A146B2A7D327482DB29537EDA1BB5527"/>
    <w:pPr>
      <w:widowControl w:val="0"/>
      <w:jc w:val="both"/>
    </w:pPr>
  </w:style>
  <w:style w:type="paragraph" w:customStyle="1" w:styleId="3C422FA497284BDBB490B344E72D1A0C">
    <w:name w:val="3C422FA497284BDBB490B344E72D1A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6519-009A-4BF3-8175-227B454F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TechNoteTemplate.dotm</Template>
  <TotalTime>23</TotalTime>
  <Pages>4</Pages>
  <Words>31</Words>
  <Characters>181</Characters>
  <Application>Microsoft Office Word</Application>
  <DocSecurity>0</DocSecurity>
  <Lines>1</Lines>
  <Paragraphs>1</Paragraphs>
  <ScaleCrop>false</ScaleCrop>
  <Company>Silead Inc.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Android指纹识别</dc:title>
  <dc:subject/>
  <dc:creator>Cyril Chen</dc:creator>
  <cp:keywords>Template</cp:keywords>
  <dc:description/>
  <cp:lastModifiedBy>Cyril Chen</cp:lastModifiedBy>
  <cp:revision>21</cp:revision>
  <dcterms:created xsi:type="dcterms:W3CDTF">2017-05-22T06:24:00Z</dcterms:created>
  <dcterms:modified xsi:type="dcterms:W3CDTF">2017-05-22T06:55:00Z</dcterms:modified>
  <cp:contentStatus>V1.0</cp:contentStatus>
</cp:coreProperties>
</file>