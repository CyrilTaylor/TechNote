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CD" w:rsidRDefault="00D643CD" w:rsidP="0068363E">
      <w:pPr>
        <w:ind w:firstLine="440"/>
      </w:pPr>
      <w:bookmarkStart w:id="0" w:name="_GoBack"/>
      <w:bookmarkEnd w:id="0"/>
    </w:p>
    <w:p w:rsidR="00D643CD" w:rsidRDefault="00D643CD">
      <w:pPr>
        <w:ind w:firstLine="440"/>
      </w:pPr>
      <w:r>
        <w:br w:type="page"/>
      </w:r>
    </w:p>
    <w:p w:rsidR="002B32AC" w:rsidRDefault="002B32AC" w:rsidP="0068363E">
      <w:pPr>
        <w:ind w:firstLine="440"/>
      </w:pPr>
    </w:p>
    <w:sectPr w:rsidR="002B32AC" w:rsidSect="00EE4326">
      <w:headerReference w:type="even" r:id="rId7"/>
      <w:headerReference w:type="default" r:id="rId8"/>
      <w:pgSz w:w="11906" w:h="16838" w:code="9"/>
      <w:pgMar w:top="1418" w:right="1134" w:bottom="1134" w:left="1418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82" w:rsidRDefault="00741B82" w:rsidP="00EE4326">
      <w:pPr>
        <w:ind w:firstLine="440"/>
      </w:pPr>
      <w:r>
        <w:separator/>
      </w:r>
    </w:p>
  </w:endnote>
  <w:endnote w:type="continuationSeparator" w:id="0">
    <w:p w:rsidR="00741B82" w:rsidRDefault="00741B82" w:rsidP="00EE4326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82" w:rsidRDefault="00741B82" w:rsidP="00EE4326">
      <w:pPr>
        <w:ind w:firstLine="440"/>
      </w:pPr>
      <w:r>
        <w:separator/>
      </w:r>
    </w:p>
  </w:footnote>
  <w:footnote w:type="continuationSeparator" w:id="0">
    <w:p w:rsidR="00741B82" w:rsidRDefault="00741B82" w:rsidP="00EE4326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3CD" w:rsidRDefault="00D643CD" w:rsidP="00D643CD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defaultTabStop w:val="720"/>
  <w:evenAndOddHeaders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A9"/>
    <w:rsid w:val="00042FBF"/>
    <w:rsid w:val="00105B8A"/>
    <w:rsid w:val="002B32AC"/>
    <w:rsid w:val="002B5E25"/>
    <w:rsid w:val="00434BAA"/>
    <w:rsid w:val="005B4AEF"/>
    <w:rsid w:val="0064693E"/>
    <w:rsid w:val="00666CA9"/>
    <w:rsid w:val="0068363E"/>
    <w:rsid w:val="00741B82"/>
    <w:rsid w:val="007D4CD9"/>
    <w:rsid w:val="009A0074"/>
    <w:rsid w:val="00C579A1"/>
    <w:rsid w:val="00D643CD"/>
    <w:rsid w:val="00E02312"/>
    <w:rsid w:val="00EE4326"/>
    <w:rsid w:val="00E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9DEBB32D-938A-4091-BC33-D4DF224E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B8A"/>
    <w:pPr>
      <w:spacing w:after="0" w:line="240" w:lineRule="auto"/>
      <w:ind w:firstLineChars="200" w:firstLine="200"/>
      <w:contextualSpacing/>
    </w:pPr>
    <w:rPr>
      <w:rFonts w:ascii="Source Code Pro" w:eastAsia="仿宋" w:hAnsi="Source Code Pro"/>
    </w:rPr>
  </w:style>
  <w:style w:type="paragraph" w:styleId="1">
    <w:name w:val="heading 1"/>
    <w:basedOn w:val="a"/>
    <w:next w:val="a"/>
    <w:link w:val="10"/>
    <w:uiPriority w:val="9"/>
    <w:qFormat/>
    <w:rsid w:val="00042FBF"/>
    <w:pPr>
      <w:keepNext/>
      <w:keepLines/>
      <w:wordWrap w:val="0"/>
      <w:topLinePunct/>
      <w:spacing w:before="340" w:after="340" w:line="480" w:lineRule="auto"/>
      <w:ind w:firstLineChars="0" w:firstLine="0"/>
      <w:textAlignment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3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3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FBF"/>
    <w:rPr>
      <w:rFonts w:ascii="Source Code Pro" w:eastAsia="仿宋" w:hAnsi="Source Code Pro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chNote\TechNote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  <wetp:taskpane dockstate="right" visibility="1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5A258E-1B53-47B1-885C-E037796915BC}">
  <we:reference id="wa104178141" version="3.0.11.21" store="zh-CN" storeType="OMEX"/>
  <we:alternateReferences>
    <we:reference id="WA104178141" version="3.0.11.21" store="WA10417814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1164F4-BB4F-4CE4-B3E4-76FE563FD42C}">
  <we:reference id="wa104380050" version="2.0.0.11" store="zh-CN" storeType="OMEX"/>
  <we:alternateReferences>
    <we:reference id="WA104380050" version="2.0.0.11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AEB6C-B177-414D-9B7F-D0B715303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TechNoteTemplate.dotm</Template>
  <TotalTime>41</TotalTime>
  <Pages>1</Pages>
  <Words>0</Words>
  <Characters>3</Characters>
  <Application>Microsoft Office Word</Application>
  <DocSecurity>0</DocSecurity>
  <Lines>1</Lines>
  <Paragraphs>1</Paragraphs>
  <ScaleCrop>false</ScaleCrop>
  <Company>Silead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Note</dc:title>
  <dc:subject/>
  <dc:creator>Cyril Chen</dc:creator>
  <cp:keywords>Template</cp:keywords>
  <dc:description/>
  <cp:lastModifiedBy>Cyril Chen</cp:lastModifiedBy>
  <cp:revision>3</cp:revision>
  <dcterms:created xsi:type="dcterms:W3CDTF">2017-05-18T09:27:00Z</dcterms:created>
  <dcterms:modified xsi:type="dcterms:W3CDTF">2017-05-18T10:08:00Z</dcterms:modified>
</cp:coreProperties>
</file>